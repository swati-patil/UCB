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81CD9F" w14:textId="64170004" w:rsidR="00A10484" w:rsidRDefault="00CB36C3">
      <w:pPr>
        <w:pStyle w:val="Title"/>
      </w:pPr>
      <w:r>
        <w:t>Excel Homework</w:t>
      </w:r>
    </w:p>
    <w:p w14:paraId="2EBA0FD3" w14:textId="3CA3DB16" w:rsidR="00855982" w:rsidRPr="00855982" w:rsidRDefault="00CB36C3" w:rsidP="00855982">
      <w:pPr>
        <w:pStyle w:val="Heading1"/>
      </w:pPr>
      <w:r>
        <w:t>Kickstarter Data Analysis Observations</w:t>
      </w:r>
    </w:p>
    <w:p w14:paraId="0CD3BEEA" w14:textId="49646536" w:rsidR="00CB36C3" w:rsidRDefault="00CB36C3" w:rsidP="00CB36C3">
      <w:pPr>
        <w:pStyle w:val="ListParagraph"/>
        <w:numPr>
          <w:ilvl w:val="0"/>
          <w:numId w:val="30"/>
        </w:numPr>
      </w:pPr>
      <w:r>
        <w:t>What are three conclusions we can make about Kickstarter campaigns given the provided data?</w:t>
      </w:r>
    </w:p>
    <w:p w14:paraId="2B8B9E09" w14:textId="6D611861" w:rsidR="00CB36C3" w:rsidRDefault="00CB36C3" w:rsidP="00CB36C3">
      <w:pPr>
        <w:pStyle w:val="ListParagraph"/>
        <w:numPr>
          <w:ilvl w:val="1"/>
          <w:numId w:val="30"/>
        </w:numPr>
      </w:pPr>
      <w:r>
        <w:t>With given data, generally number of successful projects are more than failed projects. Under Technology category, number of failed and cancelled projects are twice the successful projects.</w:t>
      </w:r>
    </w:p>
    <w:p w14:paraId="324FC264" w14:textId="40F1402B" w:rsidR="00CB36C3" w:rsidRDefault="00CB36C3" w:rsidP="00CB36C3">
      <w:pPr>
        <w:pStyle w:val="ListParagraph"/>
        <w:numPr>
          <w:ilvl w:val="0"/>
          <w:numId w:val="30"/>
        </w:numPr>
      </w:pPr>
      <w:r>
        <w:t>What are some of the limitations of this dataset?</w:t>
      </w:r>
    </w:p>
    <w:p w14:paraId="5C5DC862" w14:textId="3C6E290C" w:rsidR="002C6CC7" w:rsidRDefault="002C6CC7" w:rsidP="00CB36C3">
      <w:pPr>
        <w:pStyle w:val="ListParagraph"/>
        <w:numPr>
          <w:ilvl w:val="1"/>
          <w:numId w:val="30"/>
        </w:numPr>
      </w:pPr>
      <w:r>
        <w:t>Not all data is clean. Some of the cells have div errors.</w:t>
      </w:r>
    </w:p>
    <w:p w14:paraId="02378013" w14:textId="39BB2A97" w:rsidR="00CB36C3" w:rsidRDefault="00CB36C3" w:rsidP="00CB36C3">
      <w:pPr>
        <w:pStyle w:val="ListParagraph"/>
        <w:numPr>
          <w:ilvl w:val="1"/>
          <w:numId w:val="30"/>
        </w:numPr>
      </w:pPr>
      <w:r>
        <w:t xml:space="preserve">There isn’t </w:t>
      </w:r>
      <w:r w:rsidR="002C6CC7">
        <w:t>enough data to analyze for category – Journalism. All data related to this category is for cancelled projects.</w:t>
      </w:r>
    </w:p>
    <w:p w14:paraId="283ADB3A" w14:textId="61D01825" w:rsidR="002C6CC7" w:rsidRDefault="002C6CC7" w:rsidP="00CB36C3">
      <w:pPr>
        <w:pStyle w:val="ListParagraph"/>
        <w:numPr>
          <w:ilvl w:val="1"/>
          <w:numId w:val="30"/>
        </w:numPr>
      </w:pPr>
      <w:r>
        <w:t>The dataset contains more records for category theater and films (entertainment over all other categories)</w:t>
      </w:r>
    </w:p>
    <w:p w14:paraId="6B7F8D2E" w14:textId="073B1E1C" w:rsidR="00855982" w:rsidRDefault="00CB36C3" w:rsidP="00CB36C3">
      <w:pPr>
        <w:pStyle w:val="ListParagraph"/>
        <w:numPr>
          <w:ilvl w:val="0"/>
          <w:numId w:val="30"/>
        </w:numPr>
      </w:pPr>
      <w:r>
        <w:t>What are some other possible tables/graphs that we could create?</w:t>
      </w:r>
    </w:p>
    <w:p w14:paraId="01FEC369" w14:textId="37EC1A22" w:rsidR="002C6CC7" w:rsidRDefault="002C6CC7" w:rsidP="002C6CC7">
      <w:pPr>
        <w:pStyle w:val="ListParagraph"/>
        <w:numPr>
          <w:ilvl w:val="1"/>
          <w:numId w:val="30"/>
        </w:numPr>
      </w:pPr>
      <w:r>
        <w:t>By pledge amount and state</w:t>
      </w:r>
    </w:p>
    <w:p w14:paraId="77B36F21" w14:textId="062ABA88" w:rsidR="002C6CC7" w:rsidRPr="00855982" w:rsidRDefault="002C6CC7" w:rsidP="002C6CC7">
      <w:pPr>
        <w:pStyle w:val="ListParagraph"/>
        <w:numPr>
          <w:ilvl w:val="1"/>
          <w:numId w:val="30"/>
        </w:numPr>
      </w:pPr>
      <w:r>
        <w:t>Comparison chart to check if more pledge amount always resulted in success.</w:t>
      </w:r>
      <w:bookmarkStart w:id="0" w:name="_GoBack"/>
      <w:bookmarkEnd w:id="0"/>
    </w:p>
    <w:sectPr w:rsidR="002C6CC7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AB5E94" w14:textId="77777777" w:rsidR="00F26122" w:rsidRDefault="00F26122" w:rsidP="00855982">
      <w:pPr>
        <w:spacing w:after="0" w:line="240" w:lineRule="auto"/>
      </w:pPr>
      <w:r>
        <w:separator/>
      </w:r>
    </w:p>
  </w:endnote>
  <w:endnote w:type="continuationSeparator" w:id="0">
    <w:p w14:paraId="2B9BAA5B" w14:textId="77777777" w:rsidR="00F26122" w:rsidRDefault="00F26122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7FD891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1E8E94" w14:textId="77777777" w:rsidR="00F26122" w:rsidRDefault="00F26122" w:rsidP="00855982">
      <w:pPr>
        <w:spacing w:after="0" w:line="240" w:lineRule="auto"/>
      </w:pPr>
      <w:r>
        <w:separator/>
      </w:r>
    </w:p>
  </w:footnote>
  <w:footnote w:type="continuationSeparator" w:id="0">
    <w:p w14:paraId="15070231" w14:textId="77777777" w:rsidR="00F26122" w:rsidRDefault="00F26122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117FCF"/>
    <w:multiLevelType w:val="hybridMultilevel"/>
    <w:tmpl w:val="B6C8A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C3"/>
    <w:rsid w:val="001D4362"/>
    <w:rsid w:val="002C6CC7"/>
    <w:rsid w:val="007833A7"/>
    <w:rsid w:val="00855982"/>
    <w:rsid w:val="00A10484"/>
    <w:rsid w:val="00CB36C3"/>
    <w:rsid w:val="00F26122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656CE"/>
  <w15:chartTrackingRefBased/>
  <w15:docId w15:val="{029276AA-0E7E-4911-96E2-F8F24969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CB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WATI%20KHARKAR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20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SWATI KHARKAR</dc:creator>
  <cp:lastModifiedBy>Swati Patil</cp:lastModifiedBy>
  <cp:revision>1</cp:revision>
  <dcterms:created xsi:type="dcterms:W3CDTF">2018-08-18T04:25:00Z</dcterms:created>
  <dcterms:modified xsi:type="dcterms:W3CDTF">2018-08-18T04:45:00Z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